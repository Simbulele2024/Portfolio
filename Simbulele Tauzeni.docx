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45981" w14:textId="77777777" w:rsidR="00815FF4" w:rsidRDefault="00E107BE" w:rsidP="00F5276F">
      <w:bookmarkStart w:id="0" w:name="_Hlk97119952"/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3A8B0B" wp14:editId="12F51564">
                <wp:simplePos x="0" y="0"/>
                <wp:positionH relativeFrom="page">
                  <wp:posOffset>2870200</wp:posOffset>
                </wp:positionH>
                <wp:positionV relativeFrom="paragraph">
                  <wp:posOffset>-450850</wp:posOffset>
                </wp:positionV>
                <wp:extent cx="4806950" cy="2667000"/>
                <wp:effectExtent l="0" t="0" r="0" b="0"/>
                <wp:wrapNone/>
                <wp:docPr id="19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0" cy="2667000"/>
                        </a:xfrm>
                        <a:prstGeom prst="rect">
                          <a:avLst/>
                        </a:prstGeom>
                        <a:solidFill>
                          <a:srgbClr val="40748E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ED185" id="Prostokąt 2" o:spid="_x0000_s1026" style="position:absolute;margin-left:226pt;margin-top:-35.5pt;width:378.5pt;height:210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" fillcolor="#40748e" stroked="f" strokeweight="1pt">
                <v:fill opacity="32896f"/>
                <w10:wrap anchorx="page"/>
              </v:rect>
            </w:pict>
          </mc:Fallback>
        </mc:AlternateContent>
      </w:r>
      <w:r w:rsidR="0034180F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F42627C" wp14:editId="10C921FD">
                <wp:simplePos x="0" y="0"/>
                <wp:positionH relativeFrom="column">
                  <wp:posOffset>-304800</wp:posOffset>
                </wp:positionH>
                <wp:positionV relativeFrom="paragraph">
                  <wp:posOffset>1670050</wp:posOffset>
                </wp:positionV>
                <wp:extent cx="5238750" cy="447675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138D6" w14:textId="026DD226" w:rsidR="0034180F" w:rsidRPr="00084936" w:rsidRDefault="00084936" w:rsidP="0034180F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Simbulele Tauzeni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42627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24pt;margin-top:131.5pt;width:412.5pt;height:35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" filled="f" stroked="f">
                <v:textbox>
                  <w:txbxContent>
                    <w:p w14:paraId="726138D6" w14:textId="026DD226" w:rsidR="0034180F" w:rsidRPr="00084936" w:rsidRDefault="00084936" w:rsidP="0034180F">
                      <w:pP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Simbulele Tauzeni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id w:val="1961301728"/>
          <w:showingPlcHdr/>
          <w:picture/>
        </w:sdtPr>
        <w:sdtEndPr/>
        <w:sdtContent/>
      </w:sdt>
      <w:r w:rsidR="00916FAC" w:rsidRPr="00916FAC">
        <w:t xml:space="preserve"> </w:t>
      </w:r>
      <w:sdt>
        <w:sdtPr>
          <w:id w:val="1045796946"/>
          <w:showingPlcHdr/>
          <w:picture/>
        </w:sdtPr>
        <w:sdtEndPr/>
        <w:sdtContent/>
      </w:sdt>
      <w:r w:rsidR="00916FAC">
        <w:rPr>
          <w:noProof/>
        </w:rPr>
        <w:t xml:space="preserve"> </w:t>
      </w:r>
      <w:sdt>
        <w:sdtPr>
          <w:id w:val="-1261603274"/>
          <w:showingPlcHdr/>
          <w:picture/>
        </w:sdtPr>
        <w:sdtEndPr/>
        <w:sdtContent/>
      </w:sdt>
      <w:r w:rsidR="00916FAC">
        <w:rPr>
          <w:noProof/>
        </w:rPr>
        <w:t xml:space="preserve"> </w:t>
      </w:r>
      <w:sdt>
        <w:sdtPr>
          <w:id w:val="643014528"/>
          <w:showingPlcHdr/>
          <w:picture/>
        </w:sdtPr>
        <w:sdtEndPr/>
        <w:sdtContent/>
      </w:sdt>
      <w:r w:rsidR="00916FAC">
        <w:rPr>
          <w:noProof/>
        </w:rPr>
        <w:t xml:space="preserve"> </w:t>
      </w:r>
      <w:sdt>
        <w:sdtPr>
          <w:id w:val="-1889634489"/>
          <w:showingPlcHdr/>
          <w:picture/>
        </w:sdtPr>
        <w:sdtEndPr/>
        <w:sdtContent/>
      </w:sdt>
      <w:r w:rsidR="00916FAC">
        <w:rPr>
          <w:noProof/>
        </w:rPr>
        <w:t xml:space="preserve"> </w:t>
      </w:r>
      <w:r w:rsidR="001A324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29B2D1" wp14:editId="4DBDAF7A">
                <wp:simplePos x="0" y="0"/>
                <wp:positionH relativeFrom="column">
                  <wp:posOffset>2622550</wp:posOffset>
                </wp:positionH>
                <wp:positionV relativeFrom="paragraph">
                  <wp:posOffset>2228850</wp:posOffset>
                </wp:positionV>
                <wp:extent cx="4333875" cy="6921500"/>
                <wp:effectExtent l="0" t="0" r="9525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692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DB6EA" w14:textId="77777777" w:rsidR="00EF7D2B" w:rsidRPr="00286D95" w:rsidRDefault="00C77405" w:rsidP="00303D68">
                            <w:pPr>
                              <w:pStyle w:val="Heading1"/>
                              <w:rPr>
                                <w:color w:val="28245A"/>
                              </w:rPr>
                            </w:pPr>
                            <w:r w:rsidRPr="00286D95">
                              <w:rPr>
                                <w:color w:val="28245A"/>
                              </w:rPr>
                              <w:t>About me</w:t>
                            </w:r>
                          </w:p>
                          <w:p w14:paraId="116ECFD4" w14:textId="3DECAA25" w:rsidR="00C77405" w:rsidRPr="00084936" w:rsidRDefault="00084936" w:rsidP="00C77405">
                            <w:pPr>
                              <w:pStyle w:val="NoSpacing"/>
                              <w:rPr>
                                <w:color w:val="28245A"/>
                                <w:sz w:val="20"/>
                                <w:szCs w:val="20"/>
                                <w:lang w:val="en-ZA"/>
                              </w:rPr>
                            </w:pPr>
                            <w:r>
                              <w:t>I am Simbulele Tauzeni, a dedicated Software</w:t>
                            </w:r>
                            <w:r w:rsidR="009C5C58">
                              <w:t xml:space="preserve"> and Automation Tester. I graduated from Walter Sisulu University, and I honed my skills at </w:t>
                            </w:r>
                            <w:proofErr w:type="spellStart"/>
                            <w:r w:rsidR="009C5C58">
                              <w:t>Capaciti</w:t>
                            </w:r>
                            <w:proofErr w:type="spellEnd"/>
                            <w:r w:rsidR="009C5C58">
                              <w:t xml:space="preserve"> where I gained solid foundation in testing methodologies. Complimenting my technical expertise, I also delved in to leadership studies at Aspire Institute a Harvard Business School founded Institute. I thrive in delivering efficient, quality solutions in the dynamic realm of software testing. </w:t>
                            </w:r>
                            <w:r>
                              <w:t xml:space="preserve"> </w:t>
                            </w:r>
                          </w:p>
                          <w:p w14:paraId="6327C0EB" w14:textId="77777777" w:rsidR="00D14EA6" w:rsidRPr="00286D95" w:rsidRDefault="00C77405" w:rsidP="00303D68">
                            <w:pPr>
                              <w:pStyle w:val="Heading1"/>
                              <w:rPr>
                                <w:color w:val="28245A"/>
                              </w:rPr>
                            </w:pPr>
                            <w:r w:rsidRPr="00286D95">
                              <w:rPr>
                                <w:color w:val="28245A"/>
                              </w:rPr>
                              <w:t>Achievements &amp; Key Projects</w:t>
                            </w:r>
                          </w:p>
                          <w:p w14:paraId="106979D9" w14:textId="69C3E38C" w:rsidR="00272524" w:rsidRDefault="007B04F9" w:rsidP="00446183">
                            <w:pPr>
                              <w:pStyle w:val="NoSpacing"/>
                            </w:pPr>
                            <w:r>
                              <w:t>CISSP Information System Security Professional</w:t>
                            </w:r>
                          </w:p>
                          <w:p w14:paraId="38E40268" w14:textId="2F731B96" w:rsidR="00272524" w:rsidRDefault="007B04F9" w:rsidP="00446183">
                            <w:pPr>
                              <w:pStyle w:val="NoSpacing"/>
                            </w:pPr>
                            <w:r>
                              <w:t>CCNAV7 Introduction to Networks</w:t>
                            </w:r>
                          </w:p>
                          <w:p w14:paraId="2A925486" w14:textId="766AC3A9" w:rsidR="00272524" w:rsidRDefault="007B04F9" w:rsidP="00446183">
                            <w:pPr>
                              <w:pStyle w:val="NoSpacing"/>
                            </w:pPr>
                            <w:r>
                              <w:t>Introduction to Cybersecurity</w:t>
                            </w:r>
                          </w:p>
                          <w:p w14:paraId="76AFD3E3" w14:textId="7B5CB417" w:rsidR="00272524" w:rsidRDefault="007B04F9" w:rsidP="00446183">
                            <w:pPr>
                              <w:pStyle w:val="NoSpacing"/>
                            </w:pPr>
                            <w:r>
                              <w:t>Junior Cybersecurity Analyst</w:t>
                            </w:r>
                          </w:p>
                          <w:p w14:paraId="6075DE93" w14:textId="415DE6CF" w:rsidR="00272524" w:rsidRDefault="007B04F9" w:rsidP="00446183">
                            <w:pPr>
                              <w:pStyle w:val="NoSpacing"/>
                            </w:pPr>
                            <w:r>
                              <w:t xml:space="preserve">TOGAF 9 combine level 1 &amp; </w:t>
                            </w:r>
                            <w:r w:rsidR="00272524">
                              <w:t>2.</w:t>
                            </w:r>
                          </w:p>
                          <w:p w14:paraId="0ACC6257" w14:textId="65BA8952" w:rsidR="00272524" w:rsidRDefault="007B04F9" w:rsidP="00446183">
                            <w:pPr>
                              <w:pStyle w:val="NoSpacing"/>
                            </w:pPr>
                            <w:r>
                              <w:t>Network Basics</w:t>
                            </w:r>
                          </w:p>
                          <w:p w14:paraId="446F9999" w14:textId="08646E7C" w:rsidR="00272524" w:rsidRDefault="007B04F9" w:rsidP="00446183">
                            <w:pPr>
                              <w:pStyle w:val="NoSpacing"/>
                            </w:pPr>
                            <w:r>
                              <w:t xml:space="preserve">Teaching English as a Foreign Language </w:t>
                            </w:r>
                          </w:p>
                          <w:p w14:paraId="0720ED76" w14:textId="5DE56564" w:rsidR="0036626F" w:rsidRPr="00446183" w:rsidRDefault="007B04F9" w:rsidP="00446183">
                            <w:pPr>
                              <w:pStyle w:val="NoSpacing"/>
                              <w:rPr>
                                <w:color w:val="28245A"/>
                                <w:sz w:val="20"/>
                                <w:szCs w:val="20"/>
                              </w:rPr>
                            </w:pPr>
                            <w:r>
                              <w:t xml:space="preserve">2023 Aspire Leaders Program  </w:t>
                            </w:r>
                          </w:p>
                          <w:p w14:paraId="15428589" w14:textId="77777777" w:rsidR="007A55E1" w:rsidRPr="00286D95" w:rsidRDefault="0036626F" w:rsidP="007A55E1">
                            <w:pPr>
                              <w:pStyle w:val="Heading1"/>
                              <w:rPr>
                                <w:color w:val="28245A"/>
                              </w:rPr>
                            </w:pPr>
                            <w:r w:rsidRPr="00286D95">
                              <w:rPr>
                                <w:color w:val="28245A"/>
                              </w:rPr>
                              <w:t>Work Experience</w:t>
                            </w:r>
                          </w:p>
                          <w:p w14:paraId="34099F0E" w14:textId="12EBBDF4" w:rsidR="00446183" w:rsidRDefault="007B04F9" w:rsidP="00446183">
                            <w:pPr>
                              <w:pStyle w:val="NoSpacing"/>
                            </w:pPr>
                            <w:r>
                              <w:t>IFORITWORLD</w:t>
                            </w:r>
                            <w:r w:rsidR="00C125FE">
                              <w:t xml:space="preserve">                                                                  June-August 2023</w:t>
                            </w:r>
                          </w:p>
                          <w:p w14:paraId="275036F5" w14:textId="59827975" w:rsidR="00C125FE" w:rsidRDefault="00C125FE" w:rsidP="00446183">
                            <w:pPr>
                              <w:pStyle w:val="NoSpacing"/>
                            </w:pPr>
                            <w:proofErr w:type="spellStart"/>
                            <w:r>
                              <w:t>Ennovators</w:t>
                            </w:r>
                            <w:proofErr w:type="spellEnd"/>
                            <w:r>
                              <w:t xml:space="preserve">                                                                               October 2023</w:t>
                            </w:r>
                          </w:p>
                          <w:p w14:paraId="46BE0A99" w14:textId="16B46C29" w:rsidR="00C125FE" w:rsidRPr="00446183" w:rsidRDefault="00C125FE" w:rsidP="00446183">
                            <w:pPr>
                              <w:pStyle w:val="NoSpacing"/>
                              <w:rPr>
                                <w:color w:val="28245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t>Capaciti</w:t>
                            </w:r>
                            <w:proofErr w:type="spellEnd"/>
                            <w:r>
                              <w:t xml:space="preserve">                                                                                    February 2024</w:t>
                            </w:r>
                          </w:p>
                          <w:p w14:paraId="70279E18" w14:textId="77777777" w:rsidR="00F96005" w:rsidRPr="00286D95" w:rsidRDefault="00F96005" w:rsidP="00F96005">
                            <w:pPr>
                              <w:pStyle w:val="Heading1"/>
                              <w:rPr>
                                <w:color w:val="28245A"/>
                              </w:rPr>
                            </w:pPr>
                            <w:r>
                              <w:rPr>
                                <w:color w:val="28245A"/>
                              </w:rPr>
                              <w:t>References</w:t>
                            </w:r>
                          </w:p>
                          <w:p w14:paraId="02A050C1" w14:textId="6CA5487B" w:rsidR="001A3242" w:rsidRDefault="00E80777" w:rsidP="001A3242">
                            <w:pPr>
                              <w:pStyle w:val="NoSpacing"/>
                            </w:pPr>
                            <w:r>
                              <w:t>B Crozier</w:t>
                            </w:r>
                          </w:p>
                          <w:p w14:paraId="2BA1D6CD" w14:textId="39EE066E" w:rsidR="00E80777" w:rsidRDefault="00E80777" w:rsidP="001A3242">
                            <w:pPr>
                              <w:pStyle w:val="NoSpacing"/>
                            </w:pPr>
                            <w:r>
                              <w:t xml:space="preserve">Candidate success Manager </w:t>
                            </w:r>
                          </w:p>
                          <w:p w14:paraId="7D975A1A" w14:textId="59B38443" w:rsidR="00E80777" w:rsidRDefault="00E80777" w:rsidP="001A3242">
                            <w:pPr>
                              <w:pStyle w:val="NoSpacing"/>
                            </w:pPr>
                            <w:r>
                              <w:t>071 352 7226</w:t>
                            </w:r>
                          </w:p>
                          <w:p w14:paraId="4DF6081A" w14:textId="77777777" w:rsidR="00E80777" w:rsidRDefault="00E80777" w:rsidP="001A3242">
                            <w:pPr>
                              <w:pStyle w:val="NoSpacing"/>
                            </w:pPr>
                          </w:p>
                          <w:p w14:paraId="3FB52085" w14:textId="50953498" w:rsidR="00E80777" w:rsidRDefault="00E80777" w:rsidP="001A3242">
                            <w:pPr>
                              <w:pStyle w:val="NoSpacing"/>
                            </w:pPr>
                            <w:r>
                              <w:t xml:space="preserve">P Blaauw </w:t>
                            </w:r>
                          </w:p>
                          <w:p w14:paraId="7BD1C6B3" w14:textId="5C0BC94C" w:rsidR="00E80777" w:rsidRDefault="00E80777" w:rsidP="001A3242">
                            <w:pPr>
                              <w:pStyle w:val="NoSpacing"/>
                            </w:pPr>
                            <w:r>
                              <w:t>Rugby Coach</w:t>
                            </w:r>
                          </w:p>
                          <w:p w14:paraId="7FECF5EA" w14:textId="3AC15943" w:rsidR="00E80777" w:rsidRPr="00E80777" w:rsidRDefault="00E80777" w:rsidP="001A3242">
                            <w:pPr>
                              <w:pStyle w:val="NoSpacing"/>
                              <w:rPr>
                                <w:color w:val="28245A"/>
                                <w:sz w:val="20"/>
                                <w:szCs w:val="20"/>
                              </w:rPr>
                            </w:pPr>
                            <w:r>
                              <w:t>078 426 8520</w:t>
                            </w:r>
                          </w:p>
                          <w:p w14:paraId="5B46A8D8" w14:textId="77777777" w:rsidR="005B5C9E" w:rsidRDefault="005B5C9E" w:rsidP="0036626F">
                            <w:pPr>
                              <w:rPr>
                                <w:color w:val="28245A"/>
                              </w:rPr>
                            </w:pPr>
                          </w:p>
                          <w:p w14:paraId="40C8512B" w14:textId="77777777" w:rsidR="005B5C9E" w:rsidRPr="00286D95" w:rsidRDefault="005B5C9E" w:rsidP="0036626F">
                            <w:pPr>
                              <w:rPr>
                                <w:color w:val="28245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9B2D1" id="_x0000_s1027" type="#_x0000_t202" style="position:absolute;margin-left:206.5pt;margin-top:175.5pt;width:341.25pt;height:5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" stroked="f">
                <v:textbox>
                  <w:txbxContent>
                    <w:p w14:paraId="054DB6EA" w14:textId="77777777" w:rsidR="00EF7D2B" w:rsidRPr="00286D95" w:rsidRDefault="00C77405" w:rsidP="00303D68">
                      <w:pPr>
                        <w:pStyle w:val="Heading1"/>
                        <w:rPr>
                          <w:color w:val="28245A"/>
                        </w:rPr>
                      </w:pPr>
                      <w:r w:rsidRPr="00286D95">
                        <w:rPr>
                          <w:color w:val="28245A"/>
                        </w:rPr>
                        <w:t>About me</w:t>
                      </w:r>
                    </w:p>
                    <w:p w14:paraId="116ECFD4" w14:textId="3DECAA25" w:rsidR="00C77405" w:rsidRPr="00084936" w:rsidRDefault="00084936" w:rsidP="00C77405">
                      <w:pPr>
                        <w:pStyle w:val="NoSpacing"/>
                        <w:rPr>
                          <w:color w:val="28245A"/>
                          <w:sz w:val="20"/>
                          <w:szCs w:val="20"/>
                          <w:lang w:val="en-ZA"/>
                        </w:rPr>
                      </w:pPr>
                      <w:r>
                        <w:t>I am Simbulele Tauzeni, a dedicated Software</w:t>
                      </w:r>
                      <w:r w:rsidR="009C5C58">
                        <w:t xml:space="preserve"> and Automation Tester. I graduated from Walter Sisulu University, and I honed my skills at </w:t>
                      </w:r>
                      <w:proofErr w:type="spellStart"/>
                      <w:r w:rsidR="009C5C58">
                        <w:t>Capaciti</w:t>
                      </w:r>
                      <w:proofErr w:type="spellEnd"/>
                      <w:r w:rsidR="009C5C58">
                        <w:t xml:space="preserve"> where I gained solid foundation in testing methodologies. Complimenting my technical expertise, I also delved in to leadership studies at Aspire Institute a Harvard Business School founded Institute. I thrive in delivering efficient, quality solutions in the dynamic realm of software testing. </w:t>
                      </w:r>
                      <w:r>
                        <w:t xml:space="preserve"> </w:t>
                      </w:r>
                    </w:p>
                    <w:p w14:paraId="6327C0EB" w14:textId="77777777" w:rsidR="00D14EA6" w:rsidRPr="00286D95" w:rsidRDefault="00C77405" w:rsidP="00303D68">
                      <w:pPr>
                        <w:pStyle w:val="Heading1"/>
                        <w:rPr>
                          <w:color w:val="28245A"/>
                        </w:rPr>
                      </w:pPr>
                      <w:r w:rsidRPr="00286D95">
                        <w:rPr>
                          <w:color w:val="28245A"/>
                        </w:rPr>
                        <w:t>Achievements &amp; Key Projects</w:t>
                      </w:r>
                    </w:p>
                    <w:p w14:paraId="106979D9" w14:textId="69C3E38C" w:rsidR="00272524" w:rsidRDefault="007B04F9" w:rsidP="00446183">
                      <w:pPr>
                        <w:pStyle w:val="NoSpacing"/>
                      </w:pPr>
                      <w:r>
                        <w:t>CISSP Information System Security Professional</w:t>
                      </w:r>
                    </w:p>
                    <w:p w14:paraId="38E40268" w14:textId="2F731B96" w:rsidR="00272524" w:rsidRDefault="007B04F9" w:rsidP="00446183">
                      <w:pPr>
                        <w:pStyle w:val="NoSpacing"/>
                      </w:pPr>
                      <w:r>
                        <w:t>CCNAV7 Introduction to Networks</w:t>
                      </w:r>
                    </w:p>
                    <w:p w14:paraId="2A925486" w14:textId="766AC3A9" w:rsidR="00272524" w:rsidRDefault="007B04F9" w:rsidP="00446183">
                      <w:pPr>
                        <w:pStyle w:val="NoSpacing"/>
                      </w:pPr>
                      <w:r>
                        <w:t>Introduction to Cybersecurity</w:t>
                      </w:r>
                    </w:p>
                    <w:p w14:paraId="76AFD3E3" w14:textId="7B5CB417" w:rsidR="00272524" w:rsidRDefault="007B04F9" w:rsidP="00446183">
                      <w:pPr>
                        <w:pStyle w:val="NoSpacing"/>
                      </w:pPr>
                      <w:r>
                        <w:t>Junior Cybersecurity Analyst</w:t>
                      </w:r>
                    </w:p>
                    <w:p w14:paraId="6075DE93" w14:textId="415DE6CF" w:rsidR="00272524" w:rsidRDefault="007B04F9" w:rsidP="00446183">
                      <w:pPr>
                        <w:pStyle w:val="NoSpacing"/>
                      </w:pPr>
                      <w:r>
                        <w:t xml:space="preserve">TOGAF 9 combine level 1 &amp; </w:t>
                      </w:r>
                      <w:r w:rsidR="00272524">
                        <w:t>2.</w:t>
                      </w:r>
                    </w:p>
                    <w:p w14:paraId="0ACC6257" w14:textId="65BA8952" w:rsidR="00272524" w:rsidRDefault="007B04F9" w:rsidP="00446183">
                      <w:pPr>
                        <w:pStyle w:val="NoSpacing"/>
                      </w:pPr>
                      <w:r>
                        <w:t>Network Basics</w:t>
                      </w:r>
                    </w:p>
                    <w:p w14:paraId="446F9999" w14:textId="08646E7C" w:rsidR="00272524" w:rsidRDefault="007B04F9" w:rsidP="00446183">
                      <w:pPr>
                        <w:pStyle w:val="NoSpacing"/>
                      </w:pPr>
                      <w:r>
                        <w:t xml:space="preserve">Teaching English as a Foreign Language </w:t>
                      </w:r>
                    </w:p>
                    <w:p w14:paraId="0720ED76" w14:textId="5DE56564" w:rsidR="0036626F" w:rsidRPr="00446183" w:rsidRDefault="007B04F9" w:rsidP="00446183">
                      <w:pPr>
                        <w:pStyle w:val="NoSpacing"/>
                        <w:rPr>
                          <w:color w:val="28245A"/>
                          <w:sz w:val="20"/>
                          <w:szCs w:val="20"/>
                        </w:rPr>
                      </w:pPr>
                      <w:r>
                        <w:t xml:space="preserve">2023 Aspire Leaders Program  </w:t>
                      </w:r>
                    </w:p>
                    <w:p w14:paraId="15428589" w14:textId="77777777" w:rsidR="007A55E1" w:rsidRPr="00286D95" w:rsidRDefault="0036626F" w:rsidP="007A55E1">
                      <w:pPr>
                        <w:pStyle w:val="Heading1"/>
                        <w:rPr>
                          <w:color w:val="28245A"/>
                        </w:rPr>
                      </w:pPr>
                      <w:r w:rsidRPr="00286D95">
                        <w:rPr>
                          <w:color w:val="28245A"/>
                        </w:rPr>
                        <w:t>Work Experience</w:t>
                      </w:r>
                    </w:p>
                    <w:p w14:paraId="34099F0E" w14:textId="12EBBDF4" w:rsidR="00446183" w:rsidRDefault="007B04F9" w:rsidP="00446183">
                      <w:pPr>
                        <w:pStyle w:val="NoSpacing"/>
                      </w:pPr>
                      <w:r>
                        <w:t>IFORITWORLD</w:t>
                      </w:r>
                      <w:r w:rsidR="00C125FE">
                        <w:t xml:space="preserve">                                                                  June-August 2023</w:t>
                      </w:r>
                    </w:p>
                    <w:p w14:paraId="275036F5" w14:textId="59827975" w:rsidR="00C125FE" w:rsidRDefault="00C125FE" w:rsidP="00446183">
                      <w:pPr>
                        <w:pStyle w:val="NoSpacing"/>
                      </w:pPr>
                      <w:proofErr w:type="spellStart"/>
                      <w:r>
                        <w:t>Ennovators</w:t>
                      </w:r>
                      <w:proofErr w:type="spellEnd"/>
                      <w:r>
                        <w:t xml:space="preserve">                                                                               October 2023</w:t>
                      </w:r>
                    </w:p>
                    <w:p w14:paraId="46BE0A99" w14:textId="16B46C29" w:rsidR="00C125FE" w:rsidRPr="00446183" w:rsidRDefault="00C125FE" w:rsidP="00446183">
                      <w:pPr>
                        <w:pStyle w:val="NoSpacing"/>
                        <w:rPr>
                          <w:color w:val="28245A"/>
                          <w:sz w:val="20"/>
                          <w:szCs w:val="20"/>
                        </w:rPr>
                      </w:pPr>
                      <w:proofErr w:type="spellStart"/>
                      <w:r>
                        <w:t>Capaciti</w:t>
                      </w:r>
                      <w:proofErr w:type="spellEnd"/>
                      <w:r>
                        <w:t xml:space="preserve">                                                                                    February 2024</w:t>
                      </w:r>
                    </w:p>
                    <w:p w14:paraId="70279E18" w14:textId="77777777" w:rsidR="00F96005" w:rsidRPr="00286D95" w:rsidRDefault="00F96005" w:rsidP="00F96005">
                      <w:pPr>
                        <w:pStyle w:val="Heading1"/>
                        <w:rPr>
                          <w:color w:val="28245A"/>
                        </w:rPr>
                      </w:pPr>
                      <w:r>
                        <w:rPr>
                          <w:color w:val="28245A"/>
                        </w:rPr>
                        <w:t>References</w:t>
                      </w:r>
                    </w:p>
                    <w:p w14:paraId="02A050C1" w14:textId="6CA5487B" w:rsidR="001A3242" w:rsidRDefault="00E80777" w:rsidP="001A3242">
                      <w:pPr>
                        <w:pStyle w:val="NoSpacing"/>
                      </w:pPr>
                      <w:r>
                        <w:t>B Crozier</w:t>
                      </w:r>
                    </w:p>
                    <w:p w14:paraId="2BA1D6CD" w14:textId="39EE066E" w:rsidR="00E80777" w:rsidRDefault="00E80777" w:rsidP="001A3242">
                      <w:pPr>
                        <w:pStyle w:val="NoSpacing"/>
                      </w:pPr>
                      <w:r>
                        <w:t xml:space="preserve">Candidate success Manager </w:t>
                      </w:r>
                    </w:p>
                    <w:p w14:paraId="7D975A1A" w14:textId="59B38443" w:rsidR="00E80777" w:rsidRDefault="00E80777" w:rsidP="001A3242">
                      <w:pPr>
                        <w:pStyle w:val="NoSpacing"/>
                      </w:pPr>
                      <w:r>
                        <w:t>071 352 7226</w:t>
                      </w:r>
                    </w:p>
                    <w:p w14:paraId="4DF6081A" w14:textId="77777777" w:rsidR="00E80777" w:rsidRDefault="00E80777" w:rsidP="001A3242">
                      <w:pPr>
                        <w:pStyle w:val="NoSpacing"/>
                      </w:pPr>
                    </w:p>
                    <w:p w14:paraId="3FB52085" w14:textId="50953498" w:rsidR="00E80777" w:rsidRDefault="00E80777" w:rsidP="001A3242">
                      <w:pPr>
                        <w:pStyle w:val="NoSpacing"/>
                      </w:pPr>
                      <w:r>
                        <w:t xml:space="preserve">P Blaauw </w:t>
                      </w:r>
                    </w:p>
                    <w:p w14:paraId="7BD1C6B3" w14:textId="5C0BC94C" w:rsidR="00E80777" w:rsidRDefault="00E80777" w:rsidP="001A3242">
                      <w:pPr>
                        <w:pStyle w:val="NoSpacing"/>
                      </w:pPr>
                      <w:r>
                        <w:t>Rugby Coach</w:t>
                      </w:r>
                    </w:p>
                    <w:p w14:paraId="7FECF5EA" w14:textId="3AC15943" w:rsidR="00E80777" w:rsidRPr="00E80777" w:rsidRDefault="00E80777" w:rsidP="001A3242">
                      <w:pPr>
                        <w:pStyle w:val="NoSpacing"/>
                        <w:rPr>
                          <w:color w:val="28245A"/>
                          <w:sz w:val="20"/>
                          <w:szCs w:val="20"/>
                        </w:rPr>
                      </w:pPr>
                      <w:r>
                        <w:t>078 426 8520</w:t>
                      </w:r>
                    </w:p>
                    <w:p w14:paraId="5B46A8D8" w14:textId="77777777" w:rsidR="005B5C9E" w:rsidRDefault="005B5C9E" w:rsidP="0036626F">
                      <w:pPr>
                        <w:rPr>
                          <w:color w:val="28245A"/>
                        </w:rPr>
                      </w:pPr>
                    </w:p>
                    <w:p w14:paraId="40C8512B" w14:textId="77777777" w:rsidR="005B5C9E" w:rsidRPr="00286D95" w:rsidRDefault="005B5C9E" w:rsidP="0036626F">
                      <w:pPr>
                        <w:rPr>
                          <w:color w:val="28245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969EB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101B3F7" wp14:editId="35941EF6">
                <wp:simplePos x="0" y="0"/>
                <wp:positionH relativeFrom="column">
                  <wp:posOffset>-254000</wp:posOffset>
                </wp:positionH>
                <wp:positionV relativeFrom="paragraph">
                  <wp:posOffset>2260600</wp:posOffset>
                </wp:positionV>
                <wp:extent cx="2505075" cy="6648450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664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FE798" w14:textId="77777777" w:rsidR="008318AF" w:rsidRPr="00D22739" w:rsidRDefault="008318AF" w:rsidP="008318AF">
                            <w:pPr>
                              <w:pStyle w:val="Heading1"/>
                              <w:rPr>
                                <w:color w:val="28245A"/>
                                <w:sz w:val="28"/>
                                <w:szCs w:val="28"/>
                              </w:rPr>
                            </w:pPr>
                            <w:r w:rsidRPr="00D22739">
                              <w:rPr>
                                <w:color w:val="28245A"/>
                                <w:sz w:val="28"/>
                                <w:szCs w:val="28"/>
                              </w:rPr>
                              <w:t>Personal D</w:t>
                            </w:r>
                            <w:r w:rsidR="00C77405" w:rsidRPr="00D22739">
                              <w:rPr>
                                <w:color w:val="28245A"/>
                                <w:sz w:val="28"/>
                                <w:szCs w:val="28"/>
                              </w:rPr>
                              <w:t>etails</w:t>
                            </w:r>
                          </w:p>
                          <w:p w14:paraId="65F4AF32" w14:textId="77777777" w:rsidR="00361F68" w:rsidRPr="00084936" w:rsidRDefault="008318AF" w:rsidP="00361F68">
                            <w:pPr>
                              <w:pStyle w:val="NoSpacing"/>
                              <w:rPr>
                                <w:b/>
                                <w:bCs/>
                                <w:color w:val="28245A"/>
                                <w:sz w:val="20"/>
                                <w:szCs w:val="20"/>
                                <w:lang w:val="en-ZA"/>
                              </w:rPr>
                            </w:pPr>
                            <w:r w:rsidRPr="00084936">
                              <w:rPr>
                                <w:b/>
                                <w:bCs/>
                                <w:color w:val="28245A"/>
                                <w:sz w:val="20"/>
                                <w:szCs w:val="20"/>
                                <w:lang w:val="en-ZA"/>
                              </w:rPr>
                              <w:t>Date of Birth</w:t>
                            </w:r>
                            <w:r w:rsidR="00361F68" w:rsidRPr="00084936">
                              <w:rPr>
                                <w:b/>
                                <w:bCs/>
                                <w:color w:val="28245A"/>
                                <w:sz w:val="20"/>
                                <w:szCs w:val="20"/>
                                <w:lang w:val="en-ZA"/>
                              </w:rPr>
                              <w:t>:</w:t>
                            </w:r>
                            <w:r w:rsidR="00361F68" w:rsidRPr="00084936">
                              <w:rPr>
                                <w:b/>
                                <w:bCs/>
                                <w:color w:val="28245A"/>
                                <w:sz w:val="20"/>
                                <w:szCs w:val="20"/>
                                <w:lang w:val="en-ZA"/>
                              </w:rPr>
                              <w:tab/>
                            </w:r>
                          </w:p>
                          <w:p w14:paraId="76F21077" w14:textId="7C42B41C" w:rsidR="00361F68" w:rsidRPr="00084936" w:rsidRDefault="00084936" w:rsidP="00361F68">
                            <w:pPr>
                              <w:pStyle w:val="NoSpacing"/>
                              <w:rPr>
                                <w:rStyle w:val="Hyperlink"/>
                                <w:color w:val="28245A"/>
                                <w:sz w:val="20"/>
                                <w:szCs w:val="20"/>
                                <w:u w:val="none"/>
                                <w:lang w:val="en-ZA"/>
                              </w:rPr>
                            </w:pPr>
                            <w:r>
                              <w:t>07 March 2000</w:t>
                            </w:r>
                          </w:p>
                          <w:p w14:paraId="3F6E965F" w14:textId="77777777" w:rsidR="006F4FD4" w:rsidRPr="00084936" w:rsidRDefault="006F4FD4" w:rsidP="00361F68">
                            <w:pPr>
                              <w:pStyle w:val="NoSpacing"/>
                              <w:rPr>
                                <w:color w:val="28245A"/>
                                <w:sz w:val="20"/>
                                <w:szCs w:val="20"/>
                                <w:lang w:val="en-ZA"/>
                              </w:rPr>
                            </w:pPr>
                          </w:p>
                          <w:p w14:paraId="108B9F25" w14:textId="77777777" w:rsidR="008318AF" w:rsidRPr="00F96005" w:rsidRDefault="008318AF" w:rsidP="00361F68">
                            <w:pPr>
                              <w:pStyle w:val="NoSpacing"/>
                              <w:rPr>
                                <w:rFonts w:ascii="Century Gothic" w:hAnsi="Century Gothic"/>
                                <w:b/>
                                <w:bCs/>
                                <w:color w:val="28245A"/>
                                <w:sz w:val="20"/>
                                <w:szCs w:val="20"/>
                              </w:rPr>
                            </w:pPr>
                            <w:r w:rsidRPr="00F96005">
                              <w:rPr>
                                <w:rFonts w:ascii="Century Gothic" w:hAnsi="Century Gothic"/>
                                <w:b/>
                                <w:bCs/>
                                <w:color w:val="28245A"/>
                                <w:sz w:val="20"/>
                                <w:szCs w:val="20"/>
                              </w:rPr>
                              <w:t xml:space="preserve">Residential Area: </w:t>
                            </w:r>
                          </w:p>
                          <w:p w14:paraId="5764FFBE" w14:textId="031DC7D7" w:rsidR="006F4FD4" w:rsidRDefault="00084936" w:rsidP="00361F68">
                            <w:pPr>
                              <w:pStyle w:val="NoSpacing"/>
                            </w:pPr>
                            <w:r>
                              <w:t xml:space="preserve">22519 Anele </w:t>
                            </w:r>
                            <w:proofErr w:type="spellStart"/>
                            <w:proofErr w:type="gramStart"/>
                            <w:r>
                              <w:t>street,Bardale</w:t>
                            </w:r>
                            <w:proofErr w:type="spellEnd"/>
                            <w:proofErr w:type="gramEnd"/>
                          </w:p>
                          <w:p w14:paraId="0A24A084" w14:textId="6CA98184" w:rsidR="00084936" w:rsidRDefault="00084936" w:rsidP="00361F68">
                            <w:pPr>
                              <w:pStyle w:val="NoSpacing"/>
                            </w:pPr>
                            <w:proofErr w:type="spellStart"/>
                            <w:r>
                              <w:t>Mfuleni</w:t>
                            </w:r>
                            <w:proofErr w:type="spellEnd"/>
                          </w:p>
                          <w:p w14:paraId="0854FD67" w14:textId="28C21589" w:rsidR="00084936" w:rsidRPr="00084936" w:rsidRDefault="00084936" w:rsidP="00361F68">
                            <w:pPr>
                              <w:pStyle w:val="NoSpacing"/>
                              <w:rPr>
                                <w:rStyle w:val="Hyperlink"/>
                                <w:color w:val="28245A"/>
                                <w:sz w:val="20"/>
                                <w:szCs w:val="20"/>
                                <w:u w:val="none"/>
                                <w:lang w:val="en-ZA"/>
                              </w:rPr>
                            </w:pPr>
                            <w:r>
                              <w:t>7100</w:t>
                            </w:r>
                          </w:p>
                          <w:p w14:paraId="58B409CB" w14:textId="77777777" w:rsidR="008318AF" w:rsidRPr="00084936" w:rsidRDefault="008318AF" w:rsidP="00361F68">
                            <w:pPr>
                              <w:pStyle w:val="NoSpacing"/>
                              <w:rPr>
                                <w:rStyle w:val="Hyperlink"/>
                                <w:color w:val="28245A"/>
                                <w:sz w:val="20"/>
                                <w:szCs w:val="20"/>
                                <w:u w:val="none"/>
                                <w:lang w:val="en-ZA"/>
                              </w:rPr>
                            </w:pPr>
                          </w:p>
                          <w:p w14:paraId="0DE88E8F" w14:textId="77777777" w:rsidR="008318AF" w:rsidRPr="00F96005" w:rsidRDefault="008318AF" w:rsidP="00361F68">
                            <w:pPr>
                              <w:pStyle w:val="NoSpacing"/>
                              <w:rPr>
                                <w:rFonts w:ascii="Century Gothic" w:hAnsi="Century Gothic"/>
                                <w:b/>
                                <w:bCs/>
                                <w:color w:val="28245A"/>
                                <w:sz w:val="20"/>
                                <w:szCs w:val="20"/>
                              </w:rPr>
                            </w:pPr>
                            <w:r w:rsidRPr="00F96005">
                              <w:rPr>
                                <w:rFonts w:ascii="Century Gothic" w:hAnsi="Century Gothic"/>
                                <w:b/>
                                <w:bCs/>
                                <w:color w:val="28245A"/>
                                <w:sz w:val="20"/>
                                <w:szCs w:val="20"/>
                              </w:rPr>
                              <w:t>Languages:</w:t>
                            </w:r>
                          </w:p>
                          <w:p w14:paraId="2DB1C750" w14:textId="4166CCBB" w:rsidR="008318AF" w:rsidRPr="00F96005" w:rsidRDefault="00084936" w:rsidP="00361F68">
                            <w:pPr>
                              <w:pStyle w:val="NoSpacing"/>
                              <w:rPr>
                                <w:color w:val="28245A"/>
                                <w:sz w:val="20"/>
                                <w:szCs w:val="20"/>
                              </w:rPr>
                            </w:pPr>
                            <w:r>
                              <w:t>English, Xhosa</w:t>
                            </w:r>
                          </w:p>
                          <w:p w14:paraId="183806DB" w14:textId="77777777" w:rsidR="00361F68" w:rsidRPr="00D22739" w:rsidRDefault="00C77405" w:rsidP="00B145DC">
                            <w:pPr>
                              <w:pStyle w:val="Heading1"/>
                              <w:rPr>
                                <w:color w:val="28245A"/>
                                <w:sz w:val="28"/>
                                <w:szCs w:val="28"/>
                              </w:rPr>
                            </w:pPr>
                            <w:r w:rsidRPr="00D22739">
                              <w:rPr>
                                <w:color w:val="28245A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386BBB47" w14:textId="09D7855D" w:rsidR="00C77405" w:rsidRDefault="00084936" w:rsidP="00C77405">
                            <w:pPr>
                              <w:pStyle w:val="NoSpacing"/>
                            </w:pPr>
                            <w:r>
                              <w:t>Diploma in ICT Support Services</w:t>
                            </w:r>
                            <w:r w:rsidR="00272524">
                              <w:t xml:space="preserve">     2023</w:t>
                            </w:r>
                          </w:p>
                          <w:p w14:paraId="58E893A3" w14:textId="3CCF4EA6" w:rsidR="00084936" w:rsidRPr="00F96005" w:rsidRDefault="00084936" w:rsidP="00C77405">
                            <w:pPr>
                              <w:pStyle w:val="NoSpacing"/>
                              <w:rPr>
                                <w:color w:val="28245A"/>
                                <w:sz w:val="20"/>
                                <w:szCs w:val="20"/>
                              </w:rPr>
                            </w:pPr>
                            <w:r>
                              <w:t>Matric</w:t>
                            </w:r>
                            <w:r w:rsidR="00272524">
                              <w:t xml:space="preserve">                                                  2018</w:t>
                            </w:r>
                          </w:p>
                          <w:p w14:paraId="17FC63B8" w14:textId="77777777" w:rsidR="00292971" w:rsidRPr="00D22739" w:rsidRDefault="00C77405" w:rsidP="00B145DC">
                            <w:pPr>
                              <w:pStyle w:val="Heading1"/>
                              <w:rPr>
                                <w:color w:val="28245A"/>
                                <w:sz w:val="28"/>
                                <w:szCs w:val="28"/>
                              </w:rPr>
                            </w:pPr>
                            <w:r w:rsidRPr="00D22739">
                              <w:rPr>
                                <w:color w:val="28245A"/>
                                <w:sz w:val="28"/>
                                <w:szCs w:val="28"/>
                              </w:rPr>
                              <w:t>Online Presence</w:t>
                            </w:r>
                            <w:r w:rsidR="00F96005" w:rsidRPr="00D22739">
                              <w:rPr>
                                <w:color w:val="28245A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88A43EA" w14:textId="7805B039" w:rsidR="00F96005" w:rsidRDefault="00B21732" w:rsidP="00F96005">
                            <w:pPr>
                              <w:pStyle w:val="NoSpacing"/>
                              <w:rPr>
                                <w:color w:val="28245A"/>
                                <w:sz w:val="20"/>
                                <w:szCs w:val="20"/>
                              </w:rPr>
                            </w:pPr>
                            <w:hyperlink r:id="rId11" w:history="1">
                              <w:r w:rsidR="00EE34FA" w:rsidRPr="00EE34FA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https://github.com/Simbulele2024/My-Portfolio</w:t>
                              </w:r>
                            </w:hyperlink>
                          </w:p>
                          <w:p w14:paraId="6184A9CF" w14:textId="52A7810A" w:rsidR="00EE34FA" w:rsidRDefault="00B21732" w:rsidP="00F96005">
                            <w:pPr>
                              <w:pStyle w:val="NoSpacing"/>
                              <w:rPr>
                                <w:color w:val="28245A"/>
                                <w:sz w:val="20"/>
                                <w:szCs w:val="20"/>
                              </w:rPr>
                            </w:pPr>
                            <w:hyperlink r:id="rId12" w:history="1">
                              <w:r w:rsidR="00EE34FA" w:rsidRPr="00EE34FA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http://www.linkedin.com/in/simbulele-tauzeni-1b2ab9ba</w:t>
                              </w:r>
                            </w:hyperlink>
                          </w:p>
                          <w:p w14:paraId="606924D3" w14:textId="77777777" w:rsidR="00EE34FA" w:rsidRPr="00F96005" w:rsidRDefault="00EE34FA" w:rsidP="00F96005">
                            <w:pPr>
                              <w:pStyle w:val="NoSpacing"/>
                              <w:rPr>
                                <w:color w:val="28245A"/>
                                <w:sz w:val="20"/>
                                <w:szCs w:val="20"/>
                              </w:rPr>
                            </w:pPr>
                          </w:p>
                          <w:p w14:paraId="7B5C3914" w14:textId="77777777" w:rsidR="00C77405" w:rsidRPr="00D22739" w:rsidRDefault="00C77405" w:rsidP="00C77405">
                            <w:pPr>
                              <w:pStyle w:val="Heading1"/>
                              <w:rPr>
                                <w:color w:val="28245A"/>
                                <w:sz w:val="28"/>
                                <w:szCs w:val="28"/>
                              </w:rPr>
                            </w:pPr>
                            <w:r w:rsidRPr="00D22739">
                              <w:rPr>
                                <w:color w:val="28245A"/>
                                <w:sz w:val="28"/>
                                <w:szCs w:val="28"/>
                              </w:rPr>
                              <w:t>Key Skills</w:t>
                            </w:r>
                          </w:p>
                          <w:p w14:paraId="1C06A2A3" w14:textId="76BF08FD" w:rsidR="00F96005" w:rsidRPr="00F96005" w:rsidRDefault="00667CF3" w:rsidP="00F96005">
                            <w:pPr>
                              <w:pStyle w:val="NoSpacing"/>
                              <w:rPr>
                                <w:color w:val="28245A"/>
                                <w:sz w:val="20"/>
                                <w:szCs w:val="20"/>
                              </w:rPr>
                            </w:pPr>
                            <w:r>
                              <w:t xml:space="preserve">HTML, CSS, JavaScript, MongoDB, SQL, Snowflake, Python, Communication, Leadership, Time management </w:t>
                            </w:r>
                          </w:p>
                          <w:p w14:paraId="459A101F" w14:textId="77777777" w:rsidR="00F96005" w:rsidRPr="00D22739" w:rsidRDefault="00F96005" w:rsidP="00F96005">
                            <w:pPr>
                              <w:pStyle w:val="Heading1"/>
                              <w:rPr>
                                <w:color w:val="28245A"/>
                                <w:sz w:val="28"/>
                                <w:szCs w:val="28"/>
                              </w:rPr>
                            </w:pPr>
                            <w:r w:rsidRPr="00D22739">
                              <w:rPr>
                                <w:color w:val="28245A"/>
                                <w:sz w:val="28"/>
                                <w:szCs w:val="28"/>
                              </w:rPr>
                              <w:t>Interests &amp; Hobbies</w:t>
                            </w:r>
                          </w:p>
                          <w:p w14:paraId="426944FC" w14:textId="09E8C886" w:rsidR="00F96005" w:rsidRPr="00F96005" w:rsidRDefault="00667CF3" w:rsidP="00F96005">
                            <w:pPr>
                              <w:pStyle w:val="NoSpacing"/>
                              <w:rPr>
                                <w:color w:val="28245A"/>
                                <w:sz w:val="20"/>
                                <w:szCs w:val="20"/>
                              </w:rPr>
                            </w:pPr>
                            <w:r>
                              <w:t xml:space="preserve">Playing Rugby, Reading, Working out </w:t>
                            </w:r>
                          </w:p>
                          <w:p w14:paraId="5B885B93" w14:textId="77777777" w:rsidR="00542B8E" w:rsidRPr="00286D95" w:rsidRDefault="00542B8E" w:rsidP="00292971">
                            <w:pPr>
                              <w:pStyle w:val="NoSpacing"/>
                              <w:rPr>
                                <w:color w:val="28245A"/>
                                <w:sz w:val="24"/>
                                <w:szCs w:val="24"/>
                              </w:rPr>
                            </w:pPr>
                          </w:p>
                          <w:p w14:paraId="192E030D" w14:textId="77777777" w:rsidR="00292971" w:rsidRPr="00286D95" w:rsidRDefault="00292971" w:rsidP="00292971">
                            <w:pPr>
                              <w:pStyle w:val="NoSpacing"/>
                              <w:rPr>
                                <w:color w:val="28245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1B3F7" id="_x0000_s1028" type="#_x0000_t202" style="position:absolute;margin-left:-20pt;margin-top:178pt;width:197.25pt;height:523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" filled="f" stroked="f">
                <v:textbox>
                  <w:txbxContent>
                    <w:p w14:paraId="7FCFE798" w14:textId="77777777" w:rsidR="008318AF" w:rsidRPr="00D22739" w:rsidRDefault="008318AF" w:rsidP="008318AF">
                      <w:pPr>
                        <w:pStyle w:val="Heading1"/>
                        <w:rPr>
                          <w:color w:val="28245A"/>
                          <w:sz w:val="28"/>
                          <w:szCs w:val="28"/>
                        </w:rPr>
                      </w:pPr>
                      <w:r w:rsidRPr="00D22739">
                        <w:rPr>
                          <w:color w:val="28245A"/>
                          <w:sz w:val="28"/>
                          <w:szCs w:val="28"/>
                        </w:rPr>
                        <w:t>Personal D</w:t>
                      </w:r>
                      <w:r w:rsidR="00C77405" w:rsidRPr="00D22739">
                        <w:rPr>
                          <w:color w:val="28245A"/>
                          <w:sz w:val="28"/>
                          <w:szCs w:val="28"/>
                        </w:rPr>
                        <w:t>etails</w:t>
                      </w:r>
                    </w:p>
                    <w:p w14:paraId="65F4AF32" w14:textId="77777777" w:rsidR="00361F68" w:rsidRPr="00084936" w:rsidRDefault="008318AF" w:rsidP="00361F68">
                      <w:pPr>
                        <w:pStyle w:val="NoSpacing"/>
                        <w:rPr>
                          <w:b/>
                          <w:bCs/>
                          <w:color w:val="28245A"/>
                          <w:sz w:val="20"/>
                          <w:szCs w:val="20"/>
                          <w:lang w:val="en-ZA"/>
                        </w:rPr>
                      </w:pPr>
                      <w:r w:rsidRPr="00084936">
                        <w:rPr>
                          <w:b/>
                          <w:bCs/>
                          <w:color w:val="28245A"/>
                          <w:sz w:val="20"/>
                          <w:szCs w:val="20"/>
                          <w:lang w:val="en-ZA"/>
                        </w:rPr>
                        <w:t>Date of Birth</w:t>
                      </w:r>
                      <w:r w:rsidR="00361F68" w:rsidRPr="00084936">
                        <w:rPr>
                          <w:b/>
                          <w:bCs/>
                          <w:color w:val="28245A"/>
                          <w:sz w:val="20"/>
                          <w:szCs w:val="20"/>
                          <w:lang w:val="en-ZA"/>
                        </w:rPr>
                        <w:t>:</w:t>
                      </w:r>
                      <w:r w:rsidR="00361F68" w:rsidRPr="00084936">
                        <w:rPr>
                          <w:b/>
                          <w:bCs/>
                          <w:color w:val="28245A"/>
                          <w:sz w:val="20"/>
                          <w:szCs w:val="20"/>
                          <w:lang w:val="en-ZA"/>
                        </w:rPr>
                        <w:tab/>
                      </w:r>
                    </w:p>
                    <w:p w14:paraId="76F21077" w14:textId="7C42B41C" w:rsidR="00361F68" w:rsidRPr="00084936" w:rsidRDefault="00084936" w:rsidP="00361F68">
                      <w:pPr>
                        <w:pStyle w:val="NoSpacing"/>
                        <w:rPr>
                          <w:rStyle w:val="Hyperlink"/>
                          <w:color w:val="28245A"/>
                          <w:sz w:val="20"/>
                          <w:szCs w:val="20"/>
                          <w:u w:val="none"/>
                          <w:lang w:val="en-ZA"/>
                        </w:rPr>
                      </w:pPr>
                      <w:r>
                        <w:t>07 March 2000</w:t>
                      </w:r>
                    </w:p>
                    <w:p w14:paraId="3F6E965F" w14:textId="77777777" w:rsidR="006F4FD4" w:rsidRPr="00084936" w:rsidRDefault="006F4FD4" w:rsidP="00361F68">
                      <w:pPr>
                        <w:pStyle w:val="NoSpacing"/>
                        <w:rPr>
                          <w:color w:val="28245A"/>
                          <w:sz w:val="20"/>
                          <w:szCs w:val="20"/>
                          <w:lang w:val="en-ZA"/>
                        </w:rPr>
                      </w:pPr>
                    </w:p>
                    <w:p w14:paraId="108B9F25" w14:textId="77777777" w:rsidR="008318AF" w:rsidRPr="00F96005" w:rsidRDefault="008318AF" w:rsidP="00361F68">
                      <w:pPr>
                        <w:pStyle w:val="NoSpacing"/>
                        <w:rPr>
                          <w:rFonts w:ascii="Century Gothic" w:hAnsi="Century Gothic"/>
                          <w:b/>
                          <w:bCs/>
                          <w:color w:val="28245A"/>
                          <w:sz w:val="20"/>
                          <w:szCs w:val="20"/>
                        </w:rPr>
                      </w:pPr>
                      <w:r w:rsidRPr="00F96005">
                        <w:rPr>
                          <w:rFonts w:ascii="Century Gothic" w:hAnsi="Century Gothic"/>
                          <w:b/>
                          <w:bCs/>
                          <w:color w:val="28245A"/>
                          <w:sz w:val="20"/>
                          <w:szCs w:val="20"/>
                        </w:rPr>
                        <w:t xml:space="preserve">Residential Area: </w:t>
                      </w:r>
                    </w:p>
                    <w:p w14:paraId="5764FFBE" w14:textId="031DC7D7" w:rsidR="006F4FD4" w:rsidRDefault="00084936" w:rsidP="00361F68">
                      <w:pPr>
                        <w:pStyle w:val="NoSpacing"/>
                      </w:pPr>
                      <w:r>
                        <w:t xml:space="preserve">22519 Anele </w:t>
                      </w:r>
                      <w:proofErr w:type="spellStart"/>
                      <w:proofErr w:type="gramStart"/>
                      <w:r>
                        <w:t>street,Bardale</w:t>
                      </w:r>
                      <w:proofErr w:type="spellEnd"/>
                      <w:proofErr w:type="gramEnd"/>
                    </w:p>
                    <w:p w14:paraId="0A24A084" w14:textId="6CA98184" w:rsidR="00084936" w:rsidRDefault="00084936" w:rsidP="00361F68">
                      <w:pPr>
                        <w:pStyle w:val="NoSpacing"/>
                      </w:pPr>
                      <w:proofErr w:type="spellStart"/>
                      <w:r>
                        <w:t>Mfuleni</w:t>
                      </w:r>
                      <w:proofErr w:type="spellEnd"/>
                    </w:p>
                    <w:p w14:paraId="0854FD67" w14:textId="28C21589" w:rsidR="00084936" w:rsidRPr="00084936" w:rsidRDefault="00084936" w:rsidP="00361F68">
                      <w:pPr>
                        <w:pStyle w:val="NoSpacing"/>
                        <w:rPr>
                          <w:rStyle w:val="Hyperlink"/>
                          <w:color w:val="28245A"/>
                          <w:sz w:val="20"/>
                          <w:szCs w:val="20"/>
                          <w:u w:val="none"/>
                          <w:lang w:val="en-ZA"/>
                        </w:rPr>
                      </w:pPr>
                      <w:r>
                        <w:t>7100</w:t>
                      </w:r>
                    </w:p>
                    <w:p w14:paraId="58B409CB" w14:textId="77777777" w:rsidR="008318AF" w:rsidRPr="00084936" w:rsidRDefault="008318AF" w:rsidP="00361F68">
                      <w:pPr>
                        <w:pStyle w:val="NoSpacing"/>
                        <w:rPr>
                          <w:rStyle w:val="Hyperlink"/>
                          <w:color w:val="28245A"/>
                          <w:sz w:val="20"/>
                          <w:szCs w:val="20"/>
                          <w:u w:val="none"/>
                          <w:lang w:val="en-ZA"/>
                        </w:rPr>
                      </w:pPr>
                    </w:p>
                    <w:p w14:paraId="0DE88E8F" w14:textId="77777777" w:rsidR="008318AF" w:rsidRPr="00F96005" w:rsidRDefault="008318AF" w:rsidP="00361F68">
                      <w:pPr>
                        <w:pStyle w:val="NoSpacing"/>
                        <w:rPr>
                          <w:rFonts w:ascii="Century Gothic" w:hAnsi="Century Gothic"/>
                          <w:b/>
                          <w:bCs/>
                          <w:color w:val="28245A"/>
                          <w:sz w:val="20"/>
                          <w:szCs w:val="20"/>
                        </w:rPr>
                      </w:pPr>
                      <w:r w:rsidRPr="00F96005">
                        <w:rPr>
                          <w:rFonts w:ascii="Century Gothic" w:hAnsi="Century Gothic"/>
                          <w:b/>
                          <w:bCs/>
                          <w:color w:val="28245A"/>
                          <w:sz w:val="20"/>
                          <w:szCs w:val="20"/>
                        </w:rPr>
                        <w:t>Languages:</w:t>
                      </w:r>
                    </w:p>
                    <w:p w14:paraId="2DB1C750" w14:textId="4166CCBB" w:rsidR="008318AF" w:rsidRPr="00F96005" w:rsidRDefault="00084936" w:rsidP="00361F68">
                      <w:pPr>
                        <w:pStyle w:val="NoSpacing"/>
                        <w:rPr>
                          <w:color w:val="28245A"/>
                          <w:sz w:val="20"/>
                          <w:szCs w:val="20"/>
                        </w:rPr>
                      </w:pPr>
                      <w:r>
                        <w:t>English, Xhosa</w:t>
                      </w:r>
                    </w:p>
                    <w:p w14:paraId="183806DB" w14:textId="77777777" w:rsidR="00361F68" w:rsidRPr="00D22739" w:rsidRDefault="00C77405" w:rsidP="00B145DC">
                      <w:pPr>
                        <w:pStyle w:val="Heading1"/>
                        <w:rPr>
                          <w:color w:val="28245A"/>
                          <w:sz w:val="28"/>
                          <w:szCs w:val="28"/>
                        </w:rPr>
                      </w:pPr>
                      <w:r w:rsidRPr="00D22739">
                        <w:rPr>
                          <w:color w:val="28245A"/>
                          <w:sz w:val="28"/>
                          <w:szCs w:val="28"/>
                        </w:rPr>
                        <w:t>Education</w:t>
                      </w:r>
                    </w:p>
                    <w:p w14:paraId="386BBB47" w14:textId="09D7855D" w:rsidR="00C77405" w:rsidRDefault="00084936" w:rsidP="00C77405">
                      <w:pPr>
                        <w:pStyle w:val="NoSpacing"/>
                      </w:pPr>
                      <w:r>
                        <w:t>Diploma in ICT Support Services</w:t>
                      </w:r>
                      <w:r w:rsidR="00272524">
                        <w:t xml:space="preserve">     2023</w:t>
                      </w:r>
                    </w:p>
                    <w:p w14:paraId="58E893A3" w14:textId="3CCF4EA6" w:rsidR="00084936" w:rsidRPr="00F96005" w:rsidRDefault="00084936" w:rsidP="00C77405">
                      <w:pPr>
                        <w:pStyle w:val="NoSpacing"/>
                        <w:rPr>
                          <w:color w:val="28245A"/>
                          <w:sz w:val="20"/>
                          <w:szCs w:val="20"/>
                        </w:rPr>
                      </w:pPr>
                      <w:r>
                        <w:t>Matric</w:t>
                      </w:r>
                      <w:r w:rsidR="00272524">
                        <w:t xml:space="preserve">                                                  2018</w:t>
                      </w:r>
                    </w:p>
                    <w:p w14:paraId="17FC63B8" w14:textId="77777777" w:rsidR="00292971" w:rsidRPr="00D22739" w:rsidRDefault="00C77405" w:rsidP="00B145DC">
                      <w:pPr>
                        <w:pStyle w:val="Heading1"/>
                        <w:rPr>
                          <w:color w:val="28245A"/>
                          <w:sz w:val="28"/>
                          <w:szCs w:val="28"/>
                        </w:rPr>
                      </w:pPr>
                      <w:r w:rsidRPr="00D22739">
                        <w:rPr>
                          <w:color w:val="28245A"/>
                          <w:sz w:val="28"/>
                          <w:szCs w:val="28"/>
                        </w:rPr>
                        <w:t>Online Presence</w:t>
                      </w:r>
                      <w:r w:rsidR="00F96005" w:rsidRPr="00D22739">
                        <w:rPr>
                          <w:color w:val="28245A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88A43EA" w14:textId="7805B039" w:rsidR="00F96005" w:rsidRDefault="00B21732" w:rsidP="00F96005">
                      <w:pPr>
                        <w:pStyle w:val="NoSpacing"/>
                        <w:rPr>
                          <w:color w:val="28245A"/>
                          <w:sz w:val="20"/>
                          <w:szCs w:val="20"/>
                        </w:rPr>
                      </w:pPr>
                      <w:hyperlink r:id="rId13" w:history="1">
                        <w:r w:rsidR="00EE34FA" w:rsidRPr="00EE34FA">
                          <w:rPr>
                            <w:rStyle w:val="Hyperlink"/>
                            <w:sz w:val="20"/>
                            <w:szCs w:val="20"/>
                          </w:rPr>
                          <w:t>https://github.com/Simbulele2024/My-Portfolio</w:t>
                        </w:r>
                      </w:hyperlink>
                    </w:p>
                    <w:p w14:paraId="6184A9CF" w14:textId="52A7810A" w:rsidR="00EE34FA" w:rsidRDefault="00B21732" w:rsidP="00F96005">
                      <w:pPr>
                        <w:pStyle w:val="NoSpacing"/>
                        <w:rPr>
                          <w:color w:val="28245A"/>
                          <w:sz w:val="20"/>
                          <w:szCs w:val="20"/>
                        </w:rPr>
                      </w:pPr>
                      <w:hyperlink r:id="rId14" w:history="1">
                        <w:r w:rsidR="00EE34FA" w:rsidRPr="00EE34FA">
                          <w:rPr>
                            <w:rStyle w:val="Hyperlink"/>
                            <w:sz w:val="20"/>
                            <w:szCs w:val="20"/>
                          </w:rPr>
                          <w:t>http://www.linkedin.com/in/simbulele-tauzeni-1b2ab9ba</w:t>
                        </w:r>
                      </w:hyperlink>
                    </w:p>
                    <w:p w14:paraId="606924D3" w14:textId="77777777" w:rsidR="00EE34FA" w:rsidRPr="00F96005" w:rsidRDefault="00EE34FA" w:rsidP="00F96005">
                      <w:pPr>
                        <w:pStyle w:val="NoSpacing"/>
                        <w:rPr>
                          <w:color w:val="28245A"/>
                          <w:sz w:val="20"/>
                          <w:szCs w:val="20"/>
                        </w:rPr>
                      </w:pPr>
                    </w:p>
                    <w:p w14:paraId="7B5C3914" w14:textId="77777777" w:rsidR="00C77405" w:rsidRPr="00D22739" w:rsidRDefault="00C77405" w:rsidP="00C77405">
                      <w:pPr>
                        <w:pStyle w:val="Heading1"/>
                        <w:rPr>
                          <w:color w:val="28245A"/>
                          <w:sz w:val="28"/>
                          <w:szCs w:val="28"/>
                        </w:rPr>
                      </w:pPr>
                      <w:r w:rsidRPr="00D22739">
                        <w:rPr>
                          <w:color w:val="28245A"/>
                          <w:sz w:val="28"/>
                          <w:szCs w:val="28"/>
                        </w:rPr>
                        <w:t>Key Skills</w:t>
                      </w:r>
                    </w:p>
                    <w:p w14:paraId="1C06A2A3" w14:textId="76BF08FD" w:rsidR="00F96005" w:rsidRPr="00F96005" w:rsidRDefault="00667CF3" w:rsidP="00F96005">
                      <w:pPr>
                        <w:pStyle w:val="NoSpacing"/>
                        <w:rPr>
                          <w:color w:val="28245A"/>
                          <w:sz w:val="20"/>
                          <w:szCs w:val="20"/>
                        </w:rPr>
                      </w:pPr>
                      <w:r>
                        <w:t xml:space="preserve">HTML, CSS, JavaScript, MongoDB, SQL, Snowflake, Python, Communication, Leadership, Time management </w:t>
                      </w:r>
                    </w:p>
                    <w:p w14:paraId="459A101F" w14:textId="77777777" w:rsidR="00F96005" w:rsidRPr="00D22739" w:rsidRDefault="00F96005" w:rsidP="00F96005">
                      <w:pPr>
                        <w:pStyle w:val="Heading1"/>
                        <w:rPr>
                          <w:color w:val="28245A"/>
                          <w:sz w:val="28"/>
                          <w:szCs w:val="28"/>
                        </w:rPr>
                      </w:pPr>
                      <w:r w:rsidRPr="00D22739">
                        <w:rPr>
                          <w:color w:val="28245A"/>
                          <w:sz w:val="28"/>
                          <w:szCs w:val="28"/>
                        </w:rPr>
                        <w:t>Interests &amp; Hobbies</w:t>
                      </w:r>
                    </w:p>
                    <w:p w14:paraId="426944FC" w14:textId="09E8C886" w:rsidR="00F96005" w:rsidRPr="00F96005" w:rsidRDefault="00667CF3" w:rsidP="00F96005">
                      <w:pPr>
                        <w:pStyle w:val="NoSpacing"/>
                        <w:rPr>
                          <w:color w:val="28245A"/>
                          <w:sz w:val="20"/>
                          <w:szCs w:val="20"/>
                        </w:rPr>
                      </w:pPr>
                      <w:r>
                        <w:t xml:space="preserve">Playing Rugby, Reading, Working out </w:t>
                      </w:r>
                    </w:p>
                    <w:p w14:paraId="5B885B93" w14:textId="77777777" w:rsidR="00542B8E" w:rsidRPr="00286D95" w:rsidRDefault="00542B8E" w:rsidP="00292971">
                      <w:pPr>
                        <w:pStyle w:val="NoSpacing"/>
                        <w:rPr>
                          <w:color w:val="28245A"/>
                          <w:sz w:val="24"/>
                          <w:szCs w:val="24"/>
                        </w:rPr>
                      </w:pPr>
                    </w:p>
                    <w:p w14:paraId="192E030D" w14:textId="77777777" w:rsidR="00292971" w:rsidRPr="00286D95" w:rsidRDefault="00292971" w:rsidP="00292971">
                      <w:pPr>
                        <w:pStyle w:val="NoSpacing"/>
                        <w:rPr>
                          <w:color w:val="28245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74B9C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51B70D0" wp14:editId="38C3D59F">
                <wp:simplePos x="0" y="0"/>
                <wp:positionH relativeFrom="column">
                  <wp:posOffset>-457200</wp:posOffset>
                </wp:positionH>
                <wp:positionV relativeFrom="paragraph">
                  <wp:posOffset>-958850</wp:posOffset>
                </wp:positionV>
                <wp:extent cx="2867025" cy="14791690"/>
                <wp:effectExtent l="0" t="0" r="9525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025" cy="14791690"/>
                          <a:chOff x="0" y="0"/>
                          <a:chExt cx="2867025" cy="14791690"/>
                        </a:xfrm>
                      </wpg:grpSpPr>
                      <wps:wsp>
                        <wps:cNvPr id="1" name="Prostokąt 1"/>
                        <wps:cNvSpPr/>
                        <wps:spPr>
                          <a:xfrm>
                            <a:off x="0" y="0"/>
                            <a:ext cx="2867025" cy="14791690"/>
                          </a:xfrm>
                          <a:prstGeom prst="rect">
                            <a:avLst/>
                          </a:prstGeom>
                          <a:solidFill>
                            <a:srgbClr val="40748E">
                              <a:alpha val="5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Prostokąt 2"/>
                        <wps:cNvSpPr/>
                        <wps:spPr>
                          <a:xfrm>
                            <a:off x="63500" y="228600"/>
                            <a:ext cx="2432050" cy="1645340"/>
                          </a:xfrm>
                          <a:prstGeom prst="rect">
                            <a:avLst/>
                          </a:prstGeom>
                          <a:blipFill>
                            <a:blip r:embed="rId15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2882E2" id="Group 28" o:spid="_x0000_s1026" style="position:absolute;margin-left:-36pt;margin-top:-75.5pt;width:225.75pt;height:1164.7pt;z-index:251681792" coordsize="28670,1479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">
                <v:rect id="Prostokąt 1" o:spid="_x0000_s1027" style="position:absolute;width:28670;height:147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" fillcolor="#40748e" stroked="f" strokeweight="1pt">
                  <v:fill opacity="32896f"/>
                </v:rect>
                <v:rect id="Prostokąt 2" o:spid="_x0000_s1028" style="position:absolute;left:635;top:2286;width:24320;height:16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" stroked="f" strokeweight="1pt">
                  <v:fill r:id="rId16" o:title="" recolor="t" rotate="t" type="frame"/>
                </v:rect>
              </v:group>
            </w:pict>
          </mc:Fallback>
        </mc:AlternateContent>
      </w:r>
      <w:r w:rsidR="00F96005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BE70A8E" wp14:editId="798CC299">
                <wp:simplePos x="0" y="0"/>
                <wp:positionH relativeFrom="column">
                  <wp:posOffset>-311150</wp:posOffset>
                </wp:positionH>
                <wp:positionV relativeFrom="paragraph">
                  <wp:posOffset>850900</wp:posOffset>
                </wp:positionV>
                <wp:extent cx="5238750" cy="800100"/>
                <wp:effectExtent l="0" t="0" r="0" b="0"/>
                <wp:wrapSquare wrapText="bothSides"/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FC61D" w14:textId="77777777" w:rsidR="00F96005" w:rsidRPr="00F96005" w:rsidRDefault="00F96005" w:rsidP="00F96005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96"/>
                                <w:szCs w:val="96"/>
                                <w:lang w:val="pl-PL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96"/>
                                <w:szCs w:val="96"/>
                                <w:lang w:val="pl-PL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70A8E" id="_x0000_s1029" type="#_x0000_t202" style="position:absolute;margin-left:-24.5pt;margin-top:67pt;width:412.5pt;height:63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" filled="f" stroked="f">
                <v:textbox>
                  <w:txbxContent>
                    <w:p w14:paraId="188FC61D" w14:textId="77777777" w:rsidR="00F96005" w:rsidRPr="00F96005" w:rsidRDefault="00F96005" w:rsidP="00F96005">
                      <w:pPr>
                        <w:rPr>
                          <w:rFonts w:ascii="Arial Black" w:hAnsi="Arial Black"/>
                          <w:color w:val="FFFFFF" w:themeColor="background1"/>
                          <w:sz w:val="96"/>
                          <w:szCs w:val="96"/>
                          <w:lang w:val="pl-PL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96"/>
                          <w:szCs w:val="96"/>
                          <w:lang w:val="pl-PL"/>
                        </w:rPr>
                        <w:t>RESUME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6005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8125FB2" wp14:editId="63EDE9BB">
                <wp:simplePos x="0" y="0"/>
                <wp:positionH relativeFrom="column">
                  <wp:posOffset>-317500</wp:posOffset>
                </wp:positionH>
                <wp:positionV relativeFrom="paragraph">
                  <wp:posOffset>323850</wp:posOffset>
                </wp:positionV>
                <wp:extent cx="5238750" cy="800100"/>
                <wp:effectExtent l="0" t="0" r="0" b="0"/>
                <wp:wrapSquare wrapText="bothSides"/>
                <wp:docPr id="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18CEF" w14:textId="77777777" w:rsidR="00F96005" w:rsidRPr="00F96005" w:rsidRDefault="00F96005" w:rsidP="00F96005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96"/>
                                <w:szCs w:val="96"/>
                                <w:lang w:val="pl-PL"/>
                              </w:rPr>
                            </w:pPr>
                            <w:r w:rsidRPr="00F96005">
                              <w:rPr>
                                <w:rFonts w:ascii="Arial Black" w:hAnsi="Arial Black"/>
                                <w:color w:val="FFFFFF" w:themeColor="background1"/>
                                <w:sz w:val="96"/>
                                <w:szCs w:val="96"/>
                                <w:lang w:val="pl-PL"/>
                              </w:rPr>
                              <w:t>CANDIDATE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25FB2" id="_x0000_s1030" type="#_x0000_t202" style="position:absolute;margin-left:-25pt;margin-top:25.5pt;width:412.5pt;height:63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" filled="f" stroked="f">
                <v:textbox>
                  <w:txbxContent>
                    <w:p w14:paraId="20F18CEF" w14:textId="77777777" w:rsidR="00F96005" w:rsidRPr="00F96005" w:rsidRDefault="00F96005" w:rsidP="00F96005">
                      <w:pPr>
                        <w:rPr>
                          <w:rFonts w:ascii="Arial Black" w:hAnsi="Arial Black"/>
                          <w:color w:val="FFFFFF" w:themeColor="background1"/>
                          <w:sz w:val="96"/>
                          <w:szCs w:val="96"/>
                          <w:lang w:val="pl-PL"/>
                        </w:rPr>
                      </w:pPr>
                      <w:r w:rsidRPr="00F96005">
                        <w:rPr>
                          <w:rFonts w:ascii="Arial Black" w:hAnsi="Arial Black"/>
                          <w:color w:val="FFFFFF" w:themeColor="background1"/>
                          <w:sz w:val="96"/>
                          <w:szCs w:val="96"/>
                          <w:lang w:val="pl-PL"/>
                        </w:rPr>
                        <w:t>CANDIDATE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3A0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2CA25F" wp14:editId="005DDE86">
                <wp:simplePos x="0" y="0"/>
                <wp:positionH relativeFrom="column">
                  <wp:posOffset>-552450</wp:posOffset>
                </wp:positionH>
                <wp:positionV relativeFrom="paragraph">
                  <wp:posOffset>1647825</wp:posOffset>
                </wp:positionV>
                <wp:extent cx="7924800" cy="561975"/>
                <wp:effectExtent l="0" t="0" r="0" b="952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61975"/>
                        </a:xfrm>
                        <a:prstGeom prst="rect">
                          <a:avLst/>
                        </a:prstGeom>
                        <a:solidFill>
                          <a:srgbClr val="40748E">
                            <a:alpha val="7882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0B3B8" id="Prostokąt 11" o:spid="_x0000_s1026" style="position:absolute;margin-left:-43.5pt;margin-top:129.75pt;width:624pt;height:4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" fillcolor="#40748e" stroked="f" strokeweight="1pt">
                <v:fill opacity="51657f"/>
              </v:rect>
            </w:pict>
          </mc:Fallback>
        </mc:AlternateContent>
      </w:r>
      <w:bookmarkEnd w:id="0"/>
    </w:p>
    <w:sectPr w:rsidR="00815FF4" w:rsidSect="00084936">
      <w:footerReference w:type="default" r:id="rId17"/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F0314" w14:textId="77777777" w:rsidR="00084936" w:rsidRDefault="00084936" w:rsidP="00BF5397">
      <w:pPr>
        <w:spacing w:after="0" w:line="240" w:lineRule="auto"/>
      </w:pPr>
      <w:r>
        <w:separator/>
      </w:r>
    </w:p>
  </w:endnote>
  <w:endnote w:type="continuationSeparator" w:id="0">
    <w:p w14:paraId="0AD5B763" w14:textId="77777777" w:rsidR="00084936" w:rsidRDefault="00084936" w:rsidP="00BF5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B826E" w14:textId="77777777" w:rsidR="00BF5397" w:rsidRDefault="00BF53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84391" w14:textId="77777777" w:rsidR="00084936" w:rsidRDefault="00084936" w:rsidP="00BF5397">
      <w:pPr>
        <w:spacing w:after="0" w:line="240" w:lineRule="auto"/>
      </w:pPr>
      <w:r>
        <w:separator/>
      </w:r>
    </w:p>
  </w:footnote>
  <w:footnote w:type="continuationSeparator" w:id="0">
    <w:p w14:paraId="39996B86" w14:textId="77777777" w:rsidR="00084936" w:rsidRDefault="00084936" w:rsidP="00BF5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712430">
    <w:abstractNumId w:val="0"/>
  </w:num>
  <w:num w:numId="2" w16cid:durableId="1864398761">
    <w:abstractNumId w:val="1"/>
  </w:num>
  <w:num w:numId="3" w16cid:durableId="981811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936"/>
    <w:rsid w:val="00005268"/>
    <w:rsid w:val="00084936"/>
    <w:rsid w:val="001A2A68"/>
    <w:rsid w:val="001A3242"/>
    <w:rsid w:val="002557CD"/>
    <w:rsid w:val="00272524"/>
    <w:rsid w:val="00286D95"/>
    <w:rsid w:val="00292971"/>
    <w:rsid w:val="00303D68"/>
    <w:rsid w:val="0034180F"/>
    <w:rsid w:val="003531AA"/>
    <w:rsid w:val="00361F68"/>
    <w:rsid w:val="0036626F"/>
    <w:rsid w:val="00446183"/>
    <w:rsid w:val="004A157E"/>
    <w:rsid w:val="004D54F2"/>
    <w:rsid w:val="00542B8E"/>
    <w:rsid w:val="005B5C9E"/>
    <w:rsid w:val="00667CF3"/>
    <w:rsid w:val="00674B9C"/>
    <w:rsid w:val="00691793"/>
    <w:rsid w:val="006C0726"/>
    <w:rsid w:val="006F4FD4"/>
    <w:rsid w:val="0072615F"/>
    <w:rsid w:val="0073683E"/>
    <w:rsid w:val="007A55E1"/>
    <w:rsid w:val="007B04F9"/>
    <w:rsid w:val="00804FC0"/>
    <w:rsid w:val="00812367"/>
    <w:rsid w:val="00814149"/>
    <w:rsid w:val="00815FF4"/>
    <w:rsid w:val="008318AF"/>
    <w:rsid w:val="00843CAD"/>
    <w:rsid w:val="00873A07"/>
    <w:rsid w:val="00916FAC"/>
    <w:rsid w:val="009866F4"/>
    <w:rsid w:val="009C3BAD"/>
    <w:rsid w:val="009C5C58"/>
    <w:rsid w:val="00A04ADF"/>
    <w:rsid w:val="00B145DC"/>
    <w:rsid w:val="00B21732"/>
    <w:rsid w:val="00B31EEB"/>
    <w:rsid w:val="00BF5397"/>
    <w:rsid w:val="00C125FE"/>
    <w:rsid w:val="00C77405"/>
    <w:rsid w:val="00CA19DA"/>
    <w:rsid w:val="00CD109A"/>
    <w:rsid w:val="00D14EA6"/>
    <w:rsid w:val="00D22739"/>
    <w:rsid w:val="00E107BE"/>
    <w:rsid w:val="00E80777"/>
    <w:rsid w:val="00E969EB"/>
    <w:rsid w:val="00EB5097"/>
    <w:rsid w:val="00EE34FA"/>
    <w:rsid w:val="00EF7D2B"/>
    <w:rsid w:val="00F40EE5"/>
    <w:rsid w:val="00F5276F"/>
    <w:rsid w:val="00F9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467AAB"/>
  <w15:chartTrackingRefBased/>
  <w15:docId w15:val="{236669DC-1842-4E76-9803-5B03B356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80F"/>
  </w:style>
  <w:style w:type="paragraph" w:styleId="Heading1">
    <w:name w:val="heading 1"/>
    <w:basedOn w:val="Normal"/>
    <w:next w:val="Normal"/>
    <w:link w:val="Heading1Char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EF7D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1F6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16FA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F5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397"/>
  </w:style>
  <w:style w:type="paragraph" w:styleId="Footer">
    <w:name w:val="footer"/>
    <w:basedOn w:val="Normal"/>
    <w:link w:val="FooterChar"/>
    <w:uiPriority w:val="99"/>
    <w:unhideWhenUsed/>
    <w:rsid w:val="00BF5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397"/>
  </w:style>
  <w:style w:type="character" w:styleId="UnresolvedMention">
    <w:name w:val="Unresolved Mention"/>
    <w:basedOn w:val="DefaultParagraphFont"/>
    <w:uiPriority w:val="99"/>
    <w:semiHidden/>
    <w:unhideWhenUsed/>
    <w:rsid w:val="00EE34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34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4118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8099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imbulele2024/My-Portfolio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simbulele-tauzeni-1b2ab9ba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Simbulele2024/My-Portfolio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linkedin.com/in/simbulele-tauzeni-1b2ab9b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bulele.Tauzeni\OneDrive%20-%20Cape%20IT%20Initiative\Documents\20220303_CapaCiTi_Candidate%20Resum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 dpi="0" rotWithShape="1"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9BF90CAE12DC4BB73454C55F50B1BF" ma:contentTypeVersion="15" ma:contentTypeDescription="Create a new document." ma:contentTypeScope="" ma:versionID="1de1760a2c9cefe998de42658f820e17">
  <xsd:schema xmlns:xsd="http://www.w3.org/2001/XMLSchema" xmlns:xs="http://www.w3.org/2001/XMLSchema" xmlns:p="http://schemas.microsoft.com/office/2006/metadata/properties" xmlns:ns2="4c1e1e6e-cde4-4299-aa3e-3b994af3ffe3" xmlns:ns3="8f8dfb6e-4e67-4574-9572-78129bd3543a" targetNamespace="http://schemas.microsoft.com/office/2006/metadata/properties" ma:root="true" ma:fieldsID="5867e60acbba37142dc9c9d7a6f25321" ns2:_="" ns3:_="">
    <xsd:import namespace="4c1e1e6e-cde4-4299-aa3e-3b994af3ffe3"/>
    <xsd:import namespace="8f8dfb6e-4e67-4574-9572-78129bd354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1e1e6e-cde4-4299-aa3e-3b994af3ff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66b7f75-f62d-4b7a-b8a1-4b1a340ee1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dfb6e-4e67-4574-9572-78129bd3543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009e9b1-7186-498a-bf84-865ee3a4fdab}" ma:internalName="TaxCatchAll" ma:showField="CatchAllData" ma:web="8f8dfb6e-4e67-4574-9572-78129bd354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f8dfb6e-4e67-4574-9572-78129bd3543a">
      <UserInfo>
        <DisplayName/>
        <AccountId xsi:nil="true"/>
        <AccountType/>
      </UserInfo>
    </SharedWithUsers>
    <TaxCatchAll xmlns="8f8dfb6e-4e67-4574-9572-78129bd3543a" xsi:nil="true"/>
    <lcf76f155ced4ddcb4097134ff3c332f xmlns="4c1e1e6e-cde4-4299-aa3e-3b994af3ffe3">
      <Terms xmlns="http://schemas.microsoft.com/office/infopath/2007/PartnerControls"/>
    </lcf76f155ced4ddcb4097134ff3c332f>
    <MediaLengthInSeconds xmlns="4c1e1e6e-cde4-4299-aa3e-3b994af3ffe3" xsi:nil="true"/>
  </documentManagement>
</p:properties>
</file>

<file path=customXml/itemProps1.xml><?xml version="1.0" encoding="utf-8"?>
<ds:datastoreItem xmlns:ds="http://schemas.openxmlformats.org/officeDocument/2006/customXml" ds:itemID="{24E5FC4B-3240-466B-95F5-B040FEF1FA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1e1e6e-cde4-4299-aa3e-3b994af3ffe3"/>
    <ds:schemaRef ds:uri="8f8dfb6e-4e67-4574-9572-78129bd354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42DA19-3EB0-4945-A180-638FE79F1A6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0DDD7C6-E4AE-4199-AB89-44E19E527B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FDE56B-EBC1-41F9-8689-C4EED73D4600}">
  <ds:schemaRefs>
    <ds:schemaRef ds:uri="http://schemas.microsoft.com/office/2006/metadata/properties"/>
    <ds:schemaRef ds:uri="http://schemas.microsoft.com/office/infopath/2007/PartnerControls"/>
    <ds:schemaRef ds:uri="8f8dfb6e-4e67-4574-9572-78129bd3543a"/>
    <ds:schemaRef ds:uri="4c1e1e6e-cde4-4299-aa3e-3b994af3ffe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20220303_CapaCiTi_Candidate Resume</Template>
  <TotalTime>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Simbulele Tauzeni</dc:creator>
  <cp:keywords/>
  <dc:description/>
  <cp:lastModifiedBy>Simbulele Tauzeni</cp:lastModifiedBy>
  <cp:revision>2</cp:revision>
  <cp:lastPrinted>2020-03-30T19:49:00Z</cp:lastPrinted>
  <dcterms:created xsi:type="dcterms:W3CDTF">2024-04-10T12:37:00Z</dcterms:created>
  <dcterms:modified xsi:type="dcterms:W3CDTF">2024-04-10T12:37:00Z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0x010100C99BF90CAE12DC4BB73454C55F50B1BF</vt:lpwstr>
  </property>
  <property fmtid="{D5CDD505-2E9C-101B-9397-08002B2CF9AE}" pid="3" name="Order">
    <vt:r8>59900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